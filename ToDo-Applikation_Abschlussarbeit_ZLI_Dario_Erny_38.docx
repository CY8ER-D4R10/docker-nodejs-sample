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4B3B" w14:textId="77777777" w:rsidR="00C92B67" w:rsidRDefault="001B4F07" w:rsidP="005B4532">
      <w:pPr>
        <w:pStyle w:val="Titel"/>
        <w:jc w:val="center"/>
        <w:rPr>
          <w:rFonts w:ascii="Arial Rounded MT Bold" w:hAnsi="Arial Rounded MT Bold"/>
        </w:rPr>
      </w:pPr>
      <w:r w:rsidRPr="00C92B67">
        <w:rPr>
          <w:rFonts w:ascii="Arial Rounded MT Bold" w:hAnsi="Arial Rounded MT Bold"/>
        </w:rPr>
        <w:t>ToDo-Applikation</w:t>
      </w:r>
    </w:p>
    <w:p w14:paraId="376AD366" w14:textId="11EE0115" w:rsidR="00C92B67" w:rsidRDefault="001B4F07" w:rsidP="00C92B67">
      <w:pPr>
        <w:pStyle w:val="Titel"/>
      </w:pPr>
      <w:r w:rsidRPr="00C92B67">
        <w:rPr>
          <w:rFonts w:ascii="Arial Rounded MT Bold" w:hAnsi="Arial Rounded MT Bold"/>
        </w:rPr>
        <w:t xml:space="preserve"> </w:t>
      </w:r>
    </w:p>
    <w:p w14:paraId="2442783D" w14:textId="77777777" w:rsidR="00C72EE6" w:rsidRDefault="00C72EE6" w:rsidP="00C72EE6">
      <w:pPr>
        <w:pStyle w:val="berschrift1"/>
      </w:pPr>
      <w:r>
        <w:t>Klonen des Repositories</w:t>
      </w:r>
    </w:p>
    <w:p w14:paraId="055690AB" w14:textId="779E3EC6" w:rsidR="00C72EE6" w:rsidRDefault="00C72EE6" w:rsidP="00C72EE6">
      <w:r>
        <w:t xml:space="preserve">Als erstes habe ich mir mal alle Aufgaben durchgelesen und </w:t>
      </w:r>
      <w:r w:rsidR="007D75B8">
        <w:t>geschaut,</w:t>
      </w:r>
      <w:r>
        <w:t xml:space="preserve"> was ich machen muss. Danach habe ich direkt ein Word-Dokument erstellt damit ich nach jeder </w:t>
      </w:r>
      <w:r w:rsidR="007D75B8">
        <w:t>Aufgabe,</w:t>
      </w:r>
      <w:r>
        <w:t xml:space="preserve"> die ich erledigt </w:t>
      </w:r>
      <w:r w:rsidR="007D75B8">
        <w:t>habe,</w:t>
      </w:r>
      <w:r>
        <w:t xml:space="preserve"> direkt alles dokumentieren kann.</w:t>
      </w:r>
      <w:r>
        <w:t xml:space="preserve"> </w:t>
      </w:r>
    </w:p>
    <w:p w14:paraId="154CA56A" w14:textId="7F3A3EEF" w:rsidR="00C72EE6" w:rsidRPr="00C92B67" w:rsidRDefault="00C72EE6" w:rsidP="00C72EE6">
      <w:r>
        <w:t xml:space="preserve">Dann habe ich </w:t>
      </w:r>
      <w:r w:rsidR="007D75B8">
        <w:t>angefangen</w:t>
      </w:r>
      <w:r>
        <w:t xml:space="preserve"> mit dem GitHub-Fork erstellen. Ich bin auf den Link in der Aufgabe und habe einen Fork erstellt (kopiert). Danach habe ich noch den Fork geklont und lokal abgespeichert. Dafür musste ich den SSH-Key von Git-Hub klonen und dann per Kommando von Git-Hub auf den Speicherort rüber kopieren.</w:t>
      </w:r>
    </w:p>
    <w:p w14:paraId="1EF41815" w14:textId="77777777" w:rsidR="00C72EE6" w:rsidRDefault="00C72EE6" w:rsidP="00C72EE6"/>
    <w:p w14:paraId="250B74E2" w14:textId="77777777" w:rsidR="00C72EE6" w:rsidRDefault="00C72EE6" w:rsidP="00C72EE6">
      <w:pPr>
        <w:pStyle w:val="berschrift1"/>
      </w:pPr>
      <w:r>
        <w:t>Einrichtung der Entwicklungsumgebung</w:t>
      </w:r>
    </w:p>
    <w:p w14:paraId="5994E353" w14:textId="77777777" w:rsidR="007D75B8" w:rsidRPr="007D75B8" w:rsidRDefault="007D75B8" w:rsidP="007D75B8"/>
    <w:p w14:paraId="438FC8D5" w14:textId="77777777" w:rsidR="00C72EE6" w:rsidRDefault="00C72EE6" w:rsidP="00C72EE6">
      <w:pPr>
        <w:pStyle w:val="berschrift1"/>
      </w:pPr>
      <w:r>
        <w:t>Erstellung der README.md</w:t>
      </w:r>
    </w:p>
    <w:p w14:paraId="54C68A26" w14:textId="77777777" w:rsidR="007D75B8" w:rsidRPr="007D75B8" w:rsidRDefault="007D75B8" w:rsidP="007D75B8"/>
    <w:p w14:paraId="7E187F32" w14:textId="77777777" w:rsidR="00C72EE6" w:rsidRDefault="00C72EE6" w:rsidP="00C72EE6">
      <w:pPr>
        <w:pStyle w:val="berschrift1"/>
      </w:pPr>
      <w:r>
        <w:t>Verwendung von Git (Commit, Push)</w:t>
      </w:r>
    </w:p>
    <w:p w14:paraId="4C9015DF" w14:textId="77777777" w:rsidR="007D75B8" w:rsidRPr="007D75B8" w:rsidRDefault="007D75B8" w:rsidP="007D75B8"/>
    <w:p w14:paraId="52958E9C" w14:textId="3AD75E72" w:rsidR="00C72EE6" w:rsidRPr="00C72EE6" w:rsidRDefault="00C72EE6" w:rsidP="00C72EE6">
      <w:pPr>
        <w:pStyle w:val="berschrift1"/>
      </w:pPr>
      <w:r w:rsidRPr="00C72EE6">
        <w:t>Erstellung und Nutzung von Docker-Containern</w:t>
      </w:r>
    </w:p>
    <w:p w14:paraId="32935B9E" w14:textId="7FF353EC" w:rsidR="00C92B67" w:rsidRPr="00C92B67" w:rsidRDefault="00C92B67" w:rsidP="00C92B67"/>
    <w:sectPr w:rsidR="00C92B67" w:rsidRPr="00C92B6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A6A2" w14:textId="77777777" w:rsidR="007D6438" w:rsidRDefault="007D6438" w:rsidP="000F3FBA">
      <w:pPr>
        <w:spacing w:after="0" w:line="240" w:lineRule="auto"/>
      </w:pPr>
      <w:r>
        <w:separator/>
      </w:r>
    </w:p>
  </w:endnote>
  <w:endnote w:type="continuationSeparator" w:id="0">
    <w:p w14:paraId="450B4FFC" w14:textId="77777777" w:rsidR="007D6438" w:rsidRDefault="007D6438" w:rsidP="000F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CDE1" w14:textId="3DF8F9F3" w:rsidR="000F3FBA" w:rsidRPr="000F3FBA" w:rsidRDefault="000F3FBA" w:rsidP="000F3FBA">
    <w:pPr>
      <w:pStyle w:val="Formatvorlage1"/>
    </w:pPr>
    <w:r>
      <w:fldChar w:fldCharType="begin"/>
    </w:r>
    <w:r>
      <w:instrText xml:space="preserve"> TIME \@ "d. MMMM yyyy" </w:instrText>
    </w:r>
    <w:r>
      <w:fldChar w:fldCharType="separate"/>
    </w:r>
    <w:r w:rsidR="005B4532">
      <w:rPr>
        <w:noProof/>
      </w:rPr>
      <w:t>20. September 2024</w:t>
    </w:r>
    <w:r>
      <w:fldChar w:fldCharType="end"/>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F261" w14:textId="77777777" w:rsidR="007D6438" w:rsidRDefault="007D6438" w:rsidP="000F3FBA">
      <w:pPr>
        <w:spacing w:after="0" w:line="240" w:lineRule="auto"/>
      </w:pPr>
      <w:r>
        <w:separator/>
      </w:r>
    </w:p>
  </w:footnote>
  <w:footnote w:type="continuationSeparator" w:id="0">
    <w:p w14:paraId="45E656D0" w14:textId="77777777" w:rsidR="007D6438" w:rsidRDefault="007D6438" w:rsidP="000F3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F87E" w14:textId="243DCCA0" w:rsidR="000F3FBA" w:rsidRDefault="000F3FBA">
    <w:pPr>
      <w:pStyle w:val="Kopfzeile"/>
    </w:pPr>
    <w:r>
      <w:t>Dario Erny</w:t>
    </w:r>
    <w:r>
      <w:tab/>
    </w:r>
    <w:r>
      <w:tab/>
      <w:t>Thema:</w:t>
    </w:r>
    <w:r w:rsidR="00C92B67">
      <w:t xml:space="preserve"> ToDo-Applikation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055E8"/>
    <w:multiLevelType w:val="multilevel"/>
    <w:tmpl w:val="F436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80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07"/>
    <w:rsid w:val="000F3FBA"/>
    <w:rsid w:val="001B4F07"/>
    <w:rsid w:val="004978E0"/>
    <w:rsid w:val="004C225D"/>
    <w:rsid w:val="00550AE2"/>
    <w:rsid w:val="005B4532"/>
    <w:rsid w:val="007D6438"/>
    <w:rsid w:val="007D75B8"/>
    <w:rsid w:val="00AE4F8A"/>
    <w:rsid w:val="00C72EE6"/>
    <w:rsid w:val="00C92B67"/>
    <w:rsid w:val="00CA59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BBB3"/>
  <w15:chartTrackingRefBased/>
  <w15:docId w15:val="{C2DB5D99-A49B-482E-987B-635D3BB6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FBA"/>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0F3FB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3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3FBA"/>
  </w:style>
  <w:style w:type="paragraph" w:styleId="Fuzeile">
    <w:name w:val="footer"/>
    <w:basedOn w:val="Standard"/>
    <w:link w:val="FuzeileZchn"/>
    <w:uiPriority w:val="99"/>
    <w:unhideWhenUsed/>
    <w:rsid w:val="000F3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3FBA"/>
  </w:style>
  <w:style w:type="paragraph" w:customStyle="1" w:styleId="Formatvorlage1">
    <w:name w:val="Formatvorlage1"/>
    <w:basedOn w:val="Fuzeile"/>
    <w:link w:val="Formatvorlage1Zchn"/>
    <w:qFormat/>
    <w:rsid w:val="000F3FBA"/>
  </w:style>
  <w:style w:type="character" w:customStyle="1" w:styleId="berschrift1Zchn">
    <w:name w:val="Überschrift 1 Zchn"/>
    <w:basedOn w:val="Absatz-Standardschriftart"/>
    <w:link w:val="berschrift1"/>
    <w:uiPriority w:val="9"/>
    <w:rsid w:val="000F3FBA"/>
    <w:rPr>
      <w:rFonts w:asciiTheme="majorHAnsi" w:eastAsiaTheme="majorEastAsia" w:hAnsiTheme="majorHAnsi" w:cstheme="majorBidi"/>
      <w:b/>
      <w:color w:val="000000" w:themeColor="text1"/>
      <w:sz w:val="32"/>
      <w:szCs w:val="32"/>
    </w:rPr>
  </w:style>
  <w:style w:type="character" w:customStyle="1" w:styleId="Formatvorlage1Zchn">
    <w:name w:val="Formatvorlage1 Zchn"/>
    <w:basedOn w:val="FuzeileZchn"/>
    <w:link w:val="Formatvorlage1"/>
    <w:rsid w:val="000F3FBA"/>
  </w:style>
  <w:style w:type="character" w:customStyle="1" w:styleId="berschrift2Zchn">
    <w:name w:val="Überschrift 2 Zchn"/>
    <w:basedOn w:val="Absatz-Standardschriftart"/>
    <w:link w:val="berschrift2"/>
    <w:uiPriority w:val="9"/>
    <w:rsid w:val="000F3FBA"/>
    <w:rPr>
      <w:rFonts w:asciiTheme="majorHAnsi" w:eastAsiaTheme="majorEastAsia" w:hAnsiTheme="majorHAnsi" w:cstheme="majorBidi"/>
      <w:color w:val="000000" w:themeColor="text1"/>
      <w:sz w:val="26"/>
      <w:szCs w:val="26"/>
    </w:rPr>
  </w:style>
  <w:style w:type="paragraph" w:styleId="Titel">
    <w:name w:val="Title"/>
    <w:basedOn w:val="Standard"/>
    <w:next w:val="Standard"/>
    <w:link w:val="TitelZchn"/>
    <w:uiPriority w:val="10"/>
    <w:qFormat/>
    <w:rsid w:val="00C9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2B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7838">
      <w:bodyDiv w:val="1"/>
      <w:marLeft w:val="0"/>
      <w:marRight w:val="0"/>
      <w:marTop w:val="0"/>
      <w:marBottom w:val="0"/>
      <w:divBdr>
        <w:top w:val="none" w:sz="0" w:space="0" w:color="auto"/>
        <w:left w:val="none" w:sz="0" w:space="0" w:color="auto"/>
        <w:bottom w:val="none" w:sz="0" w:space="0" w:color="auto"/>
        <w:right w:val="none" w:sz="0" w:space="0" w:color="auto"/>
      </w:divBdr>
      <w:divsChild>
        <w:div w:id="552736656">
          <w:marLeft w:val="0"/>
          <w:marRight w:val="0"/>
          <w:marTop w:val="0"/>
          <w:marBottom w:val="0"/>
          <w:divBdr>
            <w:top w:val="none" w:sz="0" w:space="0" w:color="auto"/>
            <w:left w:val="none" w:sz="0" w:space="0" w:color="auto"/>
            <w:bottom w:val="none" w:sz="0" w:space="0" w:color="auto"/>
            <w:right w:val="none" w:sz="0" w:space="0" w:color="auto"/>
          </w:divBdr>
        </w:div>
      </w:divsChild>
    </w:div>
    <w:div w:id="511456050">
      <w:bodyDiv w:val="1"/>
      <w:marLeft w:val="0"/>
      <w:marRight w:val="0"/>
      <w:marTop w:val="0"/>
      <w:marBottom w:val="0"/>
      <w:divBdr>
        <w:top w:val="none" w:sz="0" w:space="0" w:color="auto"/>
        <w:left w:val="none" w:sz="0" w:space="0" w:color="auto"/>
        <w:bottom w:val="none" w:sz="0" w:space="0" w:color="auto"/>
        <w:right w:val="none" w:sz="0" w:space="0" w:color="auto"/>
      </w:divBdr>
    </w:div>
    <w:div w:id="886799705">
      <w:bodyDiv w:val="1"/>
      <w:marLeft w:val="0"/>
      <w:marRight w:val="0"/>
      <w:marTop w:val="0"/>
      <w:marBottom w:val="0"/>
      <w:divBdr>
        <w:top w:val="none" w:sz="0" w:space="0" w:color="auto"/>
        <w:left w:val="none" w:sz="0" w:space="0" w:color="auto"/>
        <w:bottom w:val="none" w:sz="0" w:space="0" w:color="auto"/>
        <w:right w:val="none" w:sz="0" w:space="0" w:color="auto"/>
      </w:divBdr>
    </w:div>
    <w:div w:id="1369449592">
      <w:bodyDiv w:val="1"/>
      <w:marLeft w:val="0"/>
      <w:marRight w:val="0"/>
      <w:marTop w:val="0"/>
      <w:marBottom w:val="0"/>
      <w:divBdr>
        <w:top w:val="none" w:sz="0" w:space="0" w:color="auto"/>
        <w:left w:val="none" w:sz="0" w:space="0" w:color="auto"/>
        <w:bottom w:val="none" w:sz="0" w:space="0" w:color="auto"/>
        <w:right w:val="none" w:sz="0" w:space="0" w:color="auto"/>
      </w:divBdr>
    </w:div>
    <w:div w:id="138405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030_ZLI\Erny_Dario_Vorlage%20-%20Kopi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Erny_Dario_Vorlage - Kopie.dotx</Template>
  <TotalTime>0</TotalTime>
  <Pages>1</Pages>
  <Words>99</Words>
  <Characters>630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Erny</dc:creator>
  <cp:keywords/>
  <dc:description/>
  <cp:lastModifiedBy>Dario Nicola Erny</cp:lastModifiedBy>
  <cp:revision>3</cp:revision>
  <dcterms:created xsi:type="dcterms:W3CDTF">2024-09-20T06:34:00Z</dcterms:created>
  <dcterms:modified xsi:type="dcterms:W3CDTF">2024-09-20T13:57:00Z</dcterms:modified>
</cp:coreProperties>
</file>